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87099C" w:rsidP="00346ED4">
                  <w:pPr>
                    <w:pStyle w:val="Heading1"/>
                  </w:pPr>
                  <w:r>
                    <w:t>Skills / Experience</w:t>
                  </w:r>
                </w:p>
                <w:p w:rsidR="004A7542" w:rsidRPr="0087099C" w:rsidRDefault="0087099C" w:rsidP="0087099C">
                  <w:pPr>
                    <w:rPr>
                      <w:b/>
                    </w:rPr>
                  </w:pPr>
                  <w:r w:rsidRPr="0087099C">
                    <w:rPr>
                      <w:b/>
                    </w:rPr>
                    <w:t>2+ years back end database management</w:t>
                  </w:r>
                </w:p>
                <w:p w:rsidR="0087099C" w:rsidRDefault="0087099C" w:rsidP="0087099C">
                  <w:pPr>
                    <w:rPr>
                      <w:b/>
                    </w:rPr>
                  </w:pPr>
                  <w:r>
                    <w:rPr>
                      <w:b/>
                    </w:rPr>
                    <w:t>2+ years front end web development</w:t>
                  </w:r>
                </w:p>
                <w:p w:rsidR="0087099C" w:rsidRDefault="0087099C" w:rsidP="0087099C">
                  <w:pPr>
                    <w:rPr>
                      <w:b/>
                    </w:rPr>
                  </w:pPr>
                  <w:r>
                    <w:rPr>
                      <w:b/>
                    </w:rPr>
                    <w:t>4+ years C++, Java, Python, C#</w:t>
                  </w:r>
                </w:p>
                <w:p w:rsidR="0087099C" w:rsidRDefault="0087099C" w:rsidP="0087099C">
                  <w:pPr>
                    <w:rPr>
                      <w:b/>
                    </w:rPr>
                  </w:pPr>
                  <w:r>
                    <w:rPr>
                      <w:b/>
                    </w:rPr>
                    <w:t>8+ years computer programming, building, IT</w:t>
                  </w:r>
                </w:p>
                <w:p w:rsidR="0087099C" w:rsidRPr="0087099C" w:rsidRDefault="0087099C" w:rsidP="0087099C">
                  <w:pPr>
                    <w:rPr>
                      <w:b/>
                    </w:rPr>
                  </w:pPr>
                  <w:r>
                    <w:rPr>
                      <w:b/>
                    </w:rPr>
                    <w:t>5 years Air Force ROTC Training</w:t>
                  </w:r>
                </w:p>
                <w:p w:rsidR="0087099C" w:rsidRPr="0087099C" w:rsidRDefault="0087099C" w:rsidP="0087099C"/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A7542" w:rsidP="00460250">
                  <w:pPr>
                    <w:jc w:val="both"/>
                  </w:pPr>
                </w:p>
                <w:p w:rsidR="004A7542" w:rsidRPr="00A85B6F" w:rsidRDefault="002F4362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D1F9B8D3CC149EC81C9036C483F9B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460250" w:rsidP="00346ED4">
                  <w:pPr>
                    <w:pStyle w:val="Heading2"/>
                  </w:pPr>
                  <w:r>
                    <w:t>Bachelors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June 14, 2019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Oregon State U</w:t>
                  </w:r>
                </w:p>
                <w:p w:rsidR="004A7542" w:rsidRDefault="00460250" w:rsidP="00346ED4">
                  <w:r>
                    <w:t>3.16 GPA – Unofficial Transcript Available at request</w:t>
                  </w:r>
                </w:p>
                <w:p w:rsidR="00460250" w:rsidRDefault="00460250" w:rsidP="00346ED4">
                  <w:r>
                    <w:t>5 years Computer Science with option in Security</w:t>
                  </w:r>
                </w:p>
                <w:p w:rsidR="00460250" w:rsidRDefault="00460250" w:rsidP="00346ED4">
                  <w:r>
                    <w:t xml:space="preserve">2+ </w:t>
                  </w:r>
                  <w:r w:rsidR="004534C3">
                    <w:t>years’ experience</w:t>
                  </w:r>
                  <w:r>
                    <w:t xml:space="preserve"> with Kali Linux</w:t>
                  </w:r>
                </w:p>
                <w:p w:rsidR="00460250" w:rsidRDefault="00460250" w:rsidP="00346ED4">
                  <w:r>
                    <w:t>Experienced in Digital Forensic Evidence gathering,</w:t>
                  </w:r>
                  <w:r w:rsidR="00CB4706">
                    <w:t xml:space="preserve"> Network Security, Windows Server maintenance, network configuration, IT administration, and more.</w:t>
                  </w:r>
                </w:p>
                <w:p w:rsidR="00CB4706" w:rsidRDefault="00CB4706" w:rsidP="00346ED4"/>
                <w:p w:rsidR="00420240" w:rsidRDefault="00420240" w:rsidP="00346ED4"/>
                <w:p w:rsidR="00420240" w:rsidRDefault="00420240" w:rsidP="004534C3">
                  <w:pPr>
                    <w:pStyle w:val="Heading1"/>
                  </w:pPr>
                  <w:r>
                    <w:t>Achievements</w:t>
                  </w:r>
                </w:p>
                <w:p w:rsidR="00420240" w:rsidRDefault="00420240" w:rsidP="00346ED4">
                  <w:r>
                    <w:t>Type 7 Scholarship</w:t>
                  </w:r>
                </w:p>
                <w:p w:rsidR="00420240" w:rsidRDefault="00420240" w:rsidP="00346ED4">
                  <w:r>
                    <w:t>Academic Excellence Scholarship</w:t>
                  </w:r>
                </w:p>
                <w:p w:rsidR="00420240" w:rsidRDefault="00420240" w:rsidP="00346ED4">
                  <w:r>
                    <w:t>Jacob’s Award for Interdisciplinary Collaboration</w:t>
                  </w:r>
                  <w:r w:rsidR="004534C3">
                    <w:t xml:space="preserve">; </w:t>
                  </w:r>
                  <w:r>
                    <w:t>Winner of 2018</w:t>
                  </w:r>
                  <w:r w:rsidR="004534C3">
                    <w:t xml:space="preserve"> Capstone Expo. (Project is featured in museums and research papers internationally)</w:t>
                  </w:r>
                </w:p>
                <w:p w:rsidR="004534C3" w:rsidRDefault="004534C3" w:rsidP="004534C3">
                  <w:r>
                    <w:t>Air Force Commissioned – Pilot Select</w:t>
                  </w:r>
                </w:p>
                <w:p w:rsidR="004534C3" w:rsidRDefault="004534C3" w:rsidP="004534C3"/>
                <w:p w:rsidR="004534C3" w:rsidRPr="004534C3" w:rsidRDefault="004534C3" w:rsidP="004534C3">
                  <w:pPr>
                    <w:rPr>
                      <w:b/>
                    </w:rPr>
                  </w:pPr>
                  <w:r w:rsidRPr="004534C3">
                    <w:rPr>
                      <w:b/>
                    </w:rPr>
                    <w:t>Top Secret Clearance Completed</w:t>
                  </w:r>
                </w:p>
                <w:p w:rsidR="004534C3" w:rsidRPr="00A85B6F" w:rsidRDefault="004534C3" w:rsidP="00346ED4"/>
                <w:p w:rsidR="004A7542" w:rsidRPr="00A85B6F" w:rsidRDefault="004A7542" w:rsidP="00346ED4"/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2F4362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3D0DB68B6E143BF8B9F091EE2F69BC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Pr="00E10171" w:rsidRDefault="0087099C" w:rsidP="0087099C">
                  <w:pPr>
                    <w:pStyle w:val="Heading2"/>
                  </w:pPr>
                  <w:r>
                    <w:t xml:space="preserve">After recently completing </w:t>
                  </w:r>
                  <w:r w:rsidR="00CB4706">
                    <w:t>my degree</w:t>
                  </w:r>
                  <w:r>
                    <w:t>, I am prepared to put my knowledge and skills at your disposal. A lifetime of IT knowledge</w:t>
                  </w:r>
                  <w:r w:rsidR="00460250">
                    <w:t xml:space="preserve">, </w:t>
                  </w:r>
                  <w:r w:rsidR="00420240">
                    <w:t xml:space="preserve">Computer Savvy, and </w:t>
                  </w:r>
                  <w:r>
                    <w:t xml:space="preserve">military professionalism </w:t>
                  </w:r>
                  <w:r w:rsidR="00460250">
                    <w:t xml:space="preserve">will allow any </w:t>
                  </w:r>
                  <w:r w:rsidR="00420240">
                    <w:t xml:space="preserve">technical </w:t>
                  </w:r>
                  <w:r w:rsidR="00460250">
                    <w:t xml:space="preserve">task </w:t>
                  </w:r>
                  <w:r w:rsidR="00420240">
                    <w:t xml:space="preserve">to </w:t>
                  </w:r>
                  <w:r w:rsidR="00460250">
                    <w:t>be fulfilled.</w:t>
                  </w:r>
                </w:p>
              </w:tc>
            </w:tr>
            <w:tr w:rsidR="004A7542" w:rsidRPr="00A85B6F" w:rsidTr="00420240">
              <w:trPr>
                <w:trHeight w:val="325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E5E14C" wp14:editId="7E00E0BF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34B436B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2BAEBD0" wp14:editId="57F537BE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ECDAF0B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60250" w:rsidP="00346ED4">
                        <w:r>
                          <w:t>Collegegiles@gmail.com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60250" w:rsidP="00346ED4">
                        <w:r>
                          <w:t>503-515-9810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60250" w:rsidP="00346ED4">
                        <w:pPr>
                          <w:pStyle w:val="Graphic"/>
                        </w:pPr>
                        <w:r>
                          <w:t>Dice Profile: Brennan Giles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Default="00460250" w:rsidP="00346ED4">
                        <w:pPr>
                          <w:pStyle w:val="Graphic"/>
                        </w:pPr>
                        <w:r>
                          <w:t>GitHub Profile:</w:t>
                        </w:r>
                      </w:p>
                      <w:p w:rsidR="00460250" w:rsidRPr="00460250" w:rsidRDefault="00460250" w:rsidP="00460250">
                        <w:proofErr w:type="spellStart"/>
                        <w:r>
                          <w:t>FiscalClifford</w:t>
                        </w:r>
                        <w:proofErr w:type="spellEnd"/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346ED4"/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346ED4"/>
                    </w:tc>
                  </w:tr>
                </w:tbl>
                <w:p w:rsidR="004A7542" w:rsidRPr="00A85B6F" w:rsidRDefault="004A7542" w:rsidP="00346ED4"/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2F4362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ABA2761AB65A4882BD14D49BA5C19D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:rsidR="00420240" w:rsidRPr="00420240" w:rsidRDefault="00420240" w:rsidP="00346ED4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420240">
                    <w:rPr>
                      <w:sz w:val="20"/>
                      <w:szCs w:val="20"/>
                    </w:rPr>
                    <w:t xml:space="preserve">Amazing Day Foundation – </w:t>
                  </w:r>
                  <w:r w:rsidRPr="00420240">
                    <w:rPr>
                      <w:b w:val="0"/>
                      <w:sz w:val="20"/>
                      <w:szCs w:val="20"/>
                    </w:rPr>
                    <w:t>Raised over $5,000 to create awareness of and reduce college suicides</w:t>
                  </w:r>
                  <w:r w:rsidRPr="00420240">
                    <w:rPr>
                      <w:sz w:val="20"/>
                      <w:szCs w:val="20"/>
                    </w:rPr>
                    <w:t xml:space="preserve"> </w:t>
                  </w:r>
                </w:p>
                <w:p w:rsidR="004A7542" w:rsidRPr="00A85B6F" w:rsidRDefault="00420240" w:rsidP="00346ED4">
                  <w:pPr>
                    <w:pStyle w:val="Heading2"/>
                  </w:pPr>
                  <w:r w:rsidRPr="00420240">
                    <w:rPr>
                      <w:sz w:val="20"/>
                      <w:szCs w:val="20"/>
                    </w:rPr>
                    <w:t xml:space="preserve">Joint Service Review Parade – </w:t>
                  </w:r>
                  <w:r w:rsidRPr="00420240">
                    <w:rPr>
                      <w:b w:val="0"/>
                      <w:sz w:val="20"/>
                      <w:szCs w:val="20"/>
                    </w:rPr>
                    <w:t>Independently planned, produced, and presented military parade for over 500 cadets and guests including retired generals and dean of OSU.</w:t>
                  </w:r>
                </w:p>
              </w:tc>
            </w:tr>
          </w:tbl>
          <w:p w:rsidR="004A7542" w:rsidRPr="00A85B6F" w:rsidRDefault="004A7542" w:rsidP="00346ED4"/>
        </w:tc>
        <w:bookmarkStart w:id="0" w:name="_GoBack"/>
        <w:bookmarkEnd w:id="0"/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362" w:rsidRDefault="002F4362" w:rsidP="004A7542">
      <w:pPr>
        <w:spacing w:after="0" w:line="240" w:lineRule="auto"/>
      </w:pPr>
      <w:r>
        <w:separator/>
      </w:r>
    </w:p>
  </w:endnote>
  <w:endnote w:type="continuationSeparator" w:id="0">
    <w:p w:rsidR="002F4362" w:rsidRDefault="002F436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362" w:rsidRDefault="002F4362" w:rsidP="004A7542">
      <w:pPr>
        <w:spacing w:after="0" w:line="240" w:lineRule="auto"/>
      </w:pPr>
      <w:r>
        <w:separator/>
      </w:r>
    </w:p>
  </w:footnote>
  <w:footnote w:type="continuationSeparator" w:id="0">
    <w:p w:rsidR="002F4362" w:rsidRDefault="002F436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764105439"/>
      <w:placeholder>
        <w:docPart w:val="8525612552D84973B9651D111FAB1911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87099C">
        <w:pPr>
          <w:pStyle w:val="Header"/>
        </w:pPr>
        <w:r>
          <w:t>Brennan Giles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9C"/>
    <w:rsid w:val="001C292B"/>
    <w:rsid w:val="002876BB"/>
    <w:rsid w:val="00293B83"/>
    <w:rsid w:val="002D075C"/>
    <w:rsid w:val="002F4362"/>
    <w:rsid w:val="00420240"/>
    <w:rsid w:val="004534C3"/>
    <w:rsid w:val="00454034"/>
    <w:rsid w:val="00460250"/>
    <w:rsid w:val="004A7542"/>
    <w:rsid w:val="006A3CE7"/>
    <w:rsid w:val="006F77C5"/>
    <w:rsid w:val="00857F01"/>
    <w:rsid w:val="0087099C"/>
    <w:rsid w:val="008B0B05"/>
    <w:rsid w:val="00A076D8"/>
    <w:rsid w:val="00B90950"/>
    <w:rsid w:val="00BE5F21"/>
    <w:rsid w:val="00CB4706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EFD7"/>
  <w15:chartTrackingRefBased/>
  <w15:docId w15:val="{05E9BEC0-D1E2-4002-A0A7-EC439FA0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e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1F9B8D3CC149EC81C9036C483F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13AD-5BED-4D98-ADEE-876F5F8BFABB}"/>
      </w:docPartPr>
      <w:docPartBody>
        <w:p w:rsidR="00000000" w:rsidRDefault="00F235F2">
          <w:pPr>
            <w:pStyle w:val="2D1F9B8D3CC149EC81C9036C483F9BCC"/>
          </w:pPr>
          <w:r w:rsidRPr="00A85B6F">
            <w:t>Education</w:t>
          </w:r>
        </w:p>
      </w:docPartBody>
    </w:docPart>
    <w:docPart>
      <w:docPartPr>
        <w:name w:val="13D0DB68B6E143BF8B9F091EE2F69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1205B-25E5-4D3D-B389-11617E5A5EC9}"/>
      </w:docPartPr>
      <w:docPartBody>
        <w:p w:rsidR="00000000" w:rsidRDefault="00F235F2">
          <w:pPr>
            <w:pStyle w:val="13D0DB68B6E143BF8B9F091EE2F69BC1"/>
          </w:pPr>
          <w:r>
            <w:t>Objective</w:t>
          </w:r>
        </w:p>
      </w:docPartBody>
    </w:docPart>
    <w:docPart>
      <w:docPartPr>
        <w:name w:val="ABA2761AB65A4882BD14D49BA5C19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E66F-9A99-4708-9C65-A8FE30995739}"/>
      </w:docPartPr>
      <w:docPartBody>
        <w:p w:rsidR="00000000" w:rsidRDefault="00F235F2">
          <w:pPr>
            <w:pStyle w:val="ABA2761AB65A4882BD14D49BA5C19D0E"/>
          </w:pPr>
          <w:r w:rsidRPr="00A85B6F">
            <w:t>Volunteer Experie</w:t>
          </w:r>
          <w:r w:rsidRPr="00A85B6F">
            <w:t>nce or Leadership</w:t>
          </w:r>
        </w:p>
      </w:docPartBody>
    </w:docPart>
    <w:docPart>
      <w:docPartPr>
        <w:name w:val="8525612552D84973B9651D111FAB1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052B1-D8B8-4D20-AFC5-E5C27F4D9A7C}"/>
      </w:docPartPr>
      <w:docPartBody>
        <w:p w:rsidR="00000000" w:rsidRDefault="002E667D" w:rsidP="002E667D">
          <w:pPr>
            <w:pStyle w:val="8525612552D84973B9651D111FAB1911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7D"/>
    <w:rsid w:val="002E667D"/>
    <w:rsid w:val="00F2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1509E37EB6497A97C63BD5A5898D30">
    <w:name w:val="CA1509E37EB6497A97C63BD5A5898D30"/>
  </w:style>
  <w:style w:type="paragraph" w:customStyle="1" w:styleId="FA33748EDFF0482CA3AEA162EB0038CB">
    <w:name w:val="FA33748EDFF0482CA3AEA162EB0038CB"/>
  </w:style>
  <w:style w:type="paragraph" w:customStyle="1" w:styleId="1769493A30984F72AA84A647ED140894">
    <w:name w:val="1769493A30984F72AA84A647ED140894"/>
  </w:style>
  <w:style w:type="paragraph" w:customStyle="1" w:styleId="81F8DA9ADAF747C5BAFFEB9E2EE172E7">
    <w:name w:val="81F8DA9ADAF747C5BAFFEB9E2EE172E7"/>
  </w:style>
  <w:style w:type="paragraph" w:customStyle="1" w:styleId="C05247912D4C4B168AB7CF33F80F5901">
    <w:name w:val="C05247912D4C4B168AB7CF33F80F5901"/>
  </w:style>
  <w:style w:type="paragraph" w:customStyle="1" w:styleId="F4028F1752724920BF59510B9CBA2851">
    <w:name w:val="F4028F1752724920BF59510B9CBA2851"/>
  </w:style>
  <w:style w:type="paragraph" w:customStyle="1" w:styleId="FE4F29E0FE4142528071B391A6CB4870">
    <w:name w:val="FE4F29E0FE4142528071B391A6CB4870"/>
  </w:style>
  <w:style w:type="paragraph" w:customStyle="1" w:styleId="D23F8883517A48B2B0786BB823AA5DD4">
    <w:name w:val="D23F8883517A48B2B0786BB823AA5DD4"/>
  </w:style>
  <w:style w:type="paragraph" w:customStyle="1" w:styleId="D28908E3C6D148E091EFF799AA393B6E">
    <w:name w:val="D28908E3C6D148E091EFF799AA393B6E"/>
  </w:style>
  <w:style w:type="paragraph" w:customStyle="1" w:styleId="07D1F8F606AB4364A6AE444404D6EB2B">
    <w:name w:val="07D1F8F606AB4364A6AE444404D6EB2B"/>
  </w:style>
  <w:style w:type="paragraph" w:customStyle="1" w:styleId="01148F3147D243B886F8F31382B969BB">
    <w:name w:val="01148F3147D243B886F8F31382B969BB"/>
  </w:style>
  <w:style w:type="paragraph" w:customStyle="1" w:styleId="74A6685C98824E75B5CE3456F4A32D3E">
    <w:name w:val="74A6685C98824E75B5CE3456F4A32D3E"/>
  </w:style>
  <w:style w:type="paragraph" w:customStyle="1" w:styleId="B8E6D95FD46D4BB1A5FDFF97C15D72D9">
    <w:name w:val="B8E6D95FD46D4BB1A5FDFF97C15D72D9"/>
  </w:style>
  <w:style w:type="paragraph" w:customStyle="1" w:styleId="2D1F9B8D3CC149EC81C9036C483F9BCC">
    <w:name w:val="2D1F9B8D3CC149EC81C9036C483F9BCC"/>
  </w:style>
  <w:style w:type="paragraph" w:customStyle="1" w:styleId="CB18DC08026D4FD5A7D394E1404180AE">
    <w:name w:val="CB18DC08026D4FD5A7D394E1404180AE"/>
  </w:style>
  <w:style w:type="paragraph" w:customStyle="1" w:styleId="39E07966891446C2BE8B9BD2EA4D14DD">
    <w:name w:val="39E07966891446C2BE8B9BD2EA4D14DD"/>
  </w:style>
  <w:style w:type="paragraph" w:customStyle="1" w:styleId="62263F5743D54C518F440746DBA47212">
    <w:name w:val="62263F5743D54C518F440746DBA47212"/>
  </w:style>
  <w:style w:type="paragraph" w:customStyle="1" w:styleId="E1EB5EFCFD4F4EDB84F39E4DA2224AD6">
    <w:name w:val="E1EB5EFCFD4F4EDB84F39E4DA2224AD6"/>
  </w:style>
  <w:style w:type="paragraph" w:customStyle="1" w:styleId="70CE7EA7578F4D3295E20E0CB2E2A58B">
    <w:name w:val="70CE7EA7578F4D3295E20E0CB2E2A58B"/>
  </w:style>
  <w:style w:type="paragraph" w:customStyle="1" w:styleId="60B70D527BA6481F8D04733294EED447">
    <w:name w:val="60B70D527BA6481F8D04733294EED447"/>
  </w:style>
  <w:style w:type="paragraph" w:customStyle="1" w:styleId="B79B734E0AB84730A9AF5835DB8ABE14">
    <w:name w:val="B79B734E0AB84730A9AF5835DB8ABE14"/>
  </w:style>
  <w:style w:type="paragraph" w:customStyle="1" w:styleId="E34A9964B484461090AF3614E0C9978B">
    <w:name w:val="E34A9964B484461090AF3614E0C9978B"/>
  </w:style>
  <w:style w:type="paragraph" w:customStyle="1" w:styleId="13D0DB68B6E143BF8B9F091EE2F69BC1">
    <w:name w:val="13D0DB68B6E143BF8B9F091EE2F69BC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833B96800CB94B2081695B12CE8A1214">
    <w:name w:val="833B96800CB94B2081695B12CE8A1214"/>
  </w:style>
  <w:style w:type="paragraph" w:customStyle="1" w:styleId="1701D5FD2CFC40529AEE1C87AABDD7BA">
    <w:name w:val="1701D5FD2CFC40529AEE1C87AABDD7BA"/>
  </w:style>
  <w:style w:type="paragraph" w:customStyle="1" w:styleId="7491B71339DF4264B11961DCDB379908">
    <w:name w:val="7491B71339DF4264B11961DCDB379908"/>
  </w:style>
  <w:style w:type="paragraph" w:customStyle="1" w:styleId="B302D03BC3B64C3BB28D4786F15ED50D">
    <w:name w:val="B302D03BC3B64C3BB28D4786F15ED50D"/>
  </w:style>
  <w:style w:type="paragraph" w:customStyle="1" w:styleId="46F90BAD2D8F4346914F3B308EE308B9">
    <w:name w:val="46F90BAD2D8F4346914F3B308EE308B9"/>
  </w:style>
  <w:style w:type="paragraph" w:customStyle="1" w:styleId="B898DF5F1470463B9DC3999411C3B8E1">
    <w:name w:val="B898DF5F1470463B9DC3999411C3B8E1"/>
  </w:style>
  <w:style w:type="paragraph" w:customStyle="1" w:styleId="ABA2761AB65A4882BD14D49BA5C19D0E">
    <w:name w:val="ABA2761AB65A4882BD14D49BA5C19D0E"/>
  </w:style>
  <w:style w:type="paragraph" w:customStyle="1" w:styleId="CEABB6D1B1F14FA0A066D41E573843CB">
    <w:name w:val="CEABB6D1B1F14FA0A066D41E573843CB"/>
  </w:style>
  <w:style w:type="paragraph" w:customStyle="1" w:styleId="8525612552D84973B9651D111FAB1911">
    <w:name w:val="8525612552D84973B9651D111FAB1911"/>
    <w:rsid w:val="002E6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41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Giles</dc:creator>
  <cp:keywords/>
  <dc:description/>
  <cp:lastModifiedBy>Brennan Giles</cp:lastModifiedBy>
  <cp:revision>1</cp:revision>
  <dcterms:created xsi:type="dcterms:W3CDTF">2019-04-12T00:45:00Z</dcterms:created>
  <dcterms:modified xsi:type="dcterms:W3CDTF">2019-04-12T01:30:00Z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